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6CFA" w14:textId="77777777" w:rsidR="00C334DE" w:rsidRPr="00C851CC" w:rsidRDefault="00C334DE">
      <w:pPr>
        <w:rPr>
          <w:lang w:val="gl-ES"/>
        </w:rPr>
      </w:pPr>
    </w:p>
    <w:sdt>
      <w:sdtPr>
        <w:rPr>
          <w:lang w:val="gl-ES"/>
        </w:rPr>
        <w:id w:val="256096316"/>
        <w:docPartObj>
          <w:docPartGallery w:val="Cover Pages"/>
          <w:docPartUnique/>
        </w:docPartObj>
      </w:sdtPr>
      <w:sdtEndPr/>
      <w:sdtContent>
        <w:p w14:paraId="240DAB28" w14:textId="77777777" w:rsidR="00C334DE" w:rsidRPr="00C851CC" w:rsidRDefault="00C334DE">
          <w:pPr>
            <w:rPr>
              <w:lang w:val="gl-ES"/>
            </w:rPr>
          </w:pPr>
        </w:p>
        <w:p w14:paraId="3B6BEC95" w14:textId="77777777" w:rsidR="00C334DE" w:rsidRPr="00C851CC" w:rsidRDefault="00A91109">
          <w:pPr>
            <w:rPr>
              <w:lang w:val="gl-ES"/>
            </w:rPr>
          </w:pPr>
        </w:p>
      </w:sdtContent>
    </w:sdt>
    <w:p w14:paraId="16805936" w14:textId="77777777" w:rsidR="00C334DE" w:rsidRPr="00C851CC" w:rsidRDefault="00C334DE">
      <w:pPr>
        <w:rPr>
          <w:lang w:val="gl-ES"/>
        </w:rPr>
      </w:pPr>
    </w:p>
    <w:p w14:paraId="54EB2B42" w14:textId="77777777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51319DDD" w:rsidR="00C334DE" w:rsidRPr="00C334DE" w:rsidRDefault="001A7FE5" w:rsidP="00C277B3">
                            <w:pPr>
                              <w:pStyle w:val="Ttulo"/>
                              <w:jc w:val="center"/>
                            </w:pPr>
                            <w:r>
                              <w:t>TITULO PROYECTO /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51319DDD" w:rsidR="00C334DE" w:rsidRPr="00C334DE" w:rsidRDefault="001A7FE5" w:rsidP="00C277B3">
                      <w:pPr>
                        <w:pStyle w:val="Ttulo"/>
                        <w:jc w:val="center"/>
                      </w:pPr>
                      <w:r>
                        <w:t>TITULO PROYECTO / NEGOCIO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5A0296A4" w:rsidR="00C334DE" w:rsidRPr="00C851CC" w:rsidRDefault="00F057FC" w:rsidP="00F057FC">
      <w:pPr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14B18E24" wp14:editId="3D11AC3C">
            <wp:extent cx="4286250" cy="4286250"/>
            <wp:effectExtent l="0" t="0" r="0" b="0"/>
            <wp:docPr id="1" name="Imagen 1" descr="C:\Users\Juan\AppData\Local\Microsoft\Windows\INetCache\Content.MSO\2AFFF5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AppData\Local\Microsoft\Windows\INetCache\Content.MSO\2AFFF51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42862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77777777" w:rsidR="00C851CC" w:rsidRPr="00C851CC" w:rsidRDefault="00C851CC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url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Github</w:t>
      </w:r>
      <w:proofErr w:type="spellEnd"/>
    </w:p>
    <w:p w14:paraId="37DDC4F6" w14:textId="77777777" w:rsidR="00C334DE" w:rsidRPr="00C851CC" w:rsidRDefault="00C334DE">
      <w:pPr>
        <w:rPr>
          <w:lang w:val="gl-ES"/>
        </w:rPr>
      </w:pPr>
    </w:p>
    <w:p w14:paraId="51D9E776" w14:textId="04147949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4638AF">
        <w:rPr>
          <w:b/>
          <w:bCs/>
          <w:sz w:val="28"/>
          <w:szCs w:val="28"/>
          <w:lang w:val="gl-ES"/>
        </w:rPr>
        <w:t xml:space="preserve"> Juan Diego </w:t>
      </w:r>
      <w:proofErr w:type="spellStart"/>
      <w:r w:rsidR="004638AF">
        <w:rPr>
          <w:b/>
          <w:bCs/>
          <w:sz w:val="28"/>
          <w:szCs w:val="28"/>
          <w:lang w:val="gl-ES"/>
        </w:rPr>
        <w:t>Muñoz</w:t>
      </w:r>
      <w:proofErr w:type="spellEnd"/>
      <w:r w:rsidR="004638AF">
        <w:rPr>
          <w:b/>
          <w:bCs/>
          <w:sz w:val="28"/>
          <w:szCs w:val="28"/>
          <w:lang w:val="gl-ES"/>
        </w:rPr>
        <w:t xml:space="preserve"> Sánchez</w:t>
      </w:r>
    </w:p>
    <w:p w14:paraId="2F916865" w14:textId="77777777" w:rsidR="00C334DE" w:rsidRPr="00C851CC" w:rsidRDefault="00C277B3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>Nome</w:t>
      </w:r>
      <w:r w:rsidR="00C334DE"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completo 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e apelidos</w:t>
      </w:r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A9110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A9110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A9110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A9110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A9110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A9110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A9110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A91109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A9110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A9110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A9110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A9110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A9110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A91109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14C731F2" w:rsidR="001A7FE5" w:rsidRPr="001A7FE5" w:rsidRDefault="00C334DE" w:rsidP="001A7FE5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1" w:name="_Toc197794426"/>
      <w:proofErr w:type="spellStart"/>
      <w:r w:rsidR="001A7FE5" w:rsidRPr="001A7FE5">
        <w:rPr>
          <w:lang w:val="gl-ES"/>
        </w:rPr>
        <w:lastRenderedPageBreak/>
        <w:t>Introducción</w:t>
      </w:r>
      <w:bookmarkEnd w:id="1"/>
      <w:proofErr w:type="spellEnd"/>
    </w:p>
    <w:p w14:paraId="7CFA02B1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2"/>
    </w:p>
    <w:p w14:paraId="09F5A1C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F4B8C4F" w14:textId="70E95355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8"/>
      <w:r w:rsidRPr="001A7FE5">
        <w:rPr>
          <w:lang w:val="gl-ES"/>
        </w:rPr>
        <w:t>Modelo Conceptual</w:t>
      </w:r>
      <w:bookmarkEnd w:id="3"/>
    </w:p>
    <w:p w14:paraId="00527DB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7AD3568" w14:textId="422EDB3D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4"/>
      <w:proofErr w:type="spellEnd"/>
    </w:p>
    <w:p w14:paraId="4AE6E0E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64DD09D" w14:textId="54D6016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0"/>
      <w:r w:rsidRPr="001A7FE5">
        <w:rPr>
          <w:lang w:val="gl-ES"/>
        </w:rPr>
        <w:t>Proceso de Normalización</w:t>
      </w:r>
      <w:bookmarkEnd w:id="5"/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5531FFD9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6"/>
    </w:p>
    <w:p w14:paraId="0C40BA4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A36EA2B" w14:textId="19423036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t>Carga de Datos Inicial</w:t>
      </w:r>
      <w:bookmarkEnd w:id="7"/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2BD0AF41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FD57AE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t>Triggers</w:t>
      </w:r>
      <w:bookmarkEnd w:id="9"/>
      <w:proofErr w:type="spellEnd"/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D141CD0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549F9E0B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7273828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21CCBC3F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05E7ED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7C069E32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lastRenderedPageBreak/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EE1C" w14:textId="77777777" w:rsidR="00A91109" w:rsidRDefault="00A91109" w:rsidP="00C334DE">
      <w:pPr>
        <w:spacing w:after="0" w:line="240" w:lineRule="auto"/>
      </w:pPr>
      <w:r>
        <w:separator/>
      </w:r>
    </w:p>
  </w:endnote>
  <w:endnote w:type="continuationSeparator" w:id="0">
    <w:p w14:paraId="63BCB4AC" w14:textId="77777777" w:rsidR="00A91109" w:rsidRDefault="00A91109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462D7" w14:textId="77777777" w:rsidR="00A91109" w:rsidRDefault="00A91109" w:rsidP="00C334DE">
      <w:pPr>
        <w:spacing w:after="0" w:line="240" w:lineRule="auto"/>
      </w:pPr>
      <w:r>
        <w:separator/>
      </w:r>
    </w:p>
  </w:footnote>
  <w:footnote w:type="continuationSeparator" w:id="0">
    <w:p w14:paraId="3FA605F9" w14:textId="77777777" w:rsidR="00A91109" w:rsidRDefault="00A91109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77777777" w:rsidR="00C334DE" w:rsidRPr="00C334DE" w:rsidRDefault="00C277B3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TÍTULO TRABALLO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 w:rsidR="005E01A0" w:rsidRPr="00C334DE">
      <w:rPr>
        <w:rFonts w:asciiTheme="majorHAnsi" w:hAnsiTheme="majorHAnsi" w:cstheme="majorHAnsi"/>
        <w:sz w:val="18"/>
        <w:szCs w:val="18"/>
      </w:rPr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A2F"/>
    <w:rsid w:val="001A7FE5"/>
    <w:rsid w:val="00396745"/>
    <w:rsid w:val="003B5A79"/>
    <w:rsid w:val="004107B9"/>
    <w:rsid w:val="004638AF"/>
    <w:rsid w:val="004B5031"/>
    <w:rsid w:val="004D66F7"/>
    <w:rsid w:val="00505662"/>
    <w:rsid w:val="005B6E20"/>
    <w:rsid w:val="005E01A0"/>
    <w:rsid w:val="00827008"/>
    <w:rsid w:val="009301DE"/>
    <w:rsid w:val="00A91109"/>
    <w:rsid w:val="00BE1758"/>
    <w:rsid w:val="00C277B3"/>
    <w:rsid w:val="00C334DE"/>
    <w:rsid w:val="00C851CC"/>
    <w:rsid w:val="00C90F89"/>
    <w:rsid w:val="00D352C0"/>
    <w:rsid w:val="00E069E2"/>
    <w:rsid w:val="00E507F0"/>
    <w:rsid w:val="00EA70BB"/>
    <w:rsid w:val="00EC70E6"/>
    <w:rsid w:val="00F0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49636-1EEF-494C-B428-1F2B40008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20</TotalTime>
  <Pages>4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Juan Diego Mu�oz S�nchez</cp:lastModifiedBy>
  <cp:revision>4</cp:revision>
  <dcterms:created xsi:type="dcterms:W3CDTF">2025-05-10T16:28:00Z</dcterms:created>
  <dcterms:modified xsi:type="dcterms:W3CDTF">2025-05-12T09:53:00Z</dcterms:modified>
</cp:coreProperties>
</file>